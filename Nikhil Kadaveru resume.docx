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CC3281B" w14:textId="77777777" w:rsidTr="0036619A">
        <w:trPr>
          <w:trHeight w:hRule="exact" w:val="1174"/>
        </w:trPr>
        <w:tc>
          <w:tcPr>
            <w:tcW w:w="9360" w:type="dxa"/>
            <w:tcMar>
              <w:top w:w="0" w:type="dxa"/>
              <w:bottom w:w="0" w:type="dxa"/>
            </w:tcMar>
          </w:tcPr>
          <w:p w14:paraId="5EC80539" w14:textId="235734D2" w:rsidR="00692703" w:rsidRPr="009D26BF" w:rsidRDefault="009D26BF" w:rsidP="00913946">
            <w:pPr>
              <w:pStyle w:val="Title"/>
              <w:rPr>
                <w:b/>
                <w:bCs/>
                <w:sz w:val="44"/>
                <w:szCs w:val="44"/>
              </w:rPr>
            </w:pPr>
            <w:r w:rsidRPr="009D26BF">
              <w:rPr>
                <w:b/>
                <w:bCs/>
                <w:sz w:val="44"/>
                <w:szCs w:val="44"/>
              </w:rPr>
              <w:t>Nikhil Kadaveru</w:t>
            </w:r>
          </w:p>
          <w:p w14:paraId="3A7D4728" w14:textId="6C52920A" w:rsidR="00692703" w:rsidRPr="00CF1A49" w:rsidRDefault="007142EA" w:rsidP="00913946">
            <w:pPr>
              <w:pStyle w:val="ContactInfo"/>
              <w:contextualSpacing w:val="0"/>
            </w:pPr>
            <w:r>
              <w:t xml:space="preserve">9805 salty dog </w:t>
            </w:r>
            <w:proofErr w:type="spellStart"/>
            <w:r>
              <w:t>dr</w:t>
            </w:r>
            <w:proofErr w:type="spellEnd"/>
            <w:r>
              <w:t xml:space="preserve"> reno, NV 89506</w:t>
            </w:r>
            <w:r w:rsidR="00692703" w:rsidRPr="00CF1A49">
              <w:t xml:space="preserve"> </w:t>
            </w:r>
            <w:sdt>
              <w:sdtPr>
                <w:alias w:val="Divider dot:"/>
                <w:tag w:val="Divider dot:"/>
                <w:id w:val="-1459182552"/>
                <w:placeholder>
                  <w:docPart w:val="4EAA693155064D5D9EB6EC662CEB383A"/>
                </w:placeholder>
                <w:temporary/>
                <w:showingPlcHdr/>
                <w15:appearance w15:val="hidden"/>
              </w:sdtPr>
              <w:sdtEndPr/>
              <w:sdtContent>
                <w:r w:rsidR="00692703" w:rsidRPr="00CF1A49">
                  <w:t>·</w:t>
                </w:r>
              </w:sdtContent>
            </w:sdt>
            <w:r w:rsidR="00692703" w:rsidRPr="00CF1A49">
              <w:t xml:space="preserve"> </w:t>
            </w:r>
            <w:r w:rsidR="009D26BF">
              <w:t>513-488-3228</w:t>
            </w:r>
          </w:p>
          <w:p w14:paraId="731F8F23" w14:textId="2B9C5BB1" w:rsidR="00692703" w:rsidRPr="00CF1A49" w:rsidRDefault="009D26BF" w:rsidP="00913946">
            <w:pPr>
              <w:pStyle w:val="ContactInfoEmphasis"/>
              <w:contextualSpacing w:val="0"/>
            </w:pPr>
            <w:r>
              <w:t>kadaven@sunypoly.edu</w:t>
            </w:r>
            <w:r w:rsidR="00692703" w:rsidRPr="00CF1A49">
              <w:t xml:space="preserve"> </w:t>
            </w:r>
            <w:sdt>
              <w:sdtPr>
                <w:alias w:val="Divider dot:"/>
                <w:tag w:val="Divider dot:"/>
                <w:id w:val="2000459528"/>
                <w:placeholder>
                  <w:docPart w:val="E307399FC52A456DA214570D46618C77"/>
                </w:placeholder>
                <w:temporary/>
                <w:showingPlcHdr/>
                <w15:appearance w15:val="hidden"/>
              </w:sdtPr>
              <w:sdtEndPr/>
              <w:sdtContent>
                <w:r w:rsidR="00692703" w:rsidRPr="00CF1A49">
                  <w:t>·</w:t>
                </w:r>
              </w:sdtContent>
            </w:sdt>
            <w:r w:rsidR="00692703" w:rsidRPr="00CF1A49">
              <w:t xml:space="preserve"> </w:t>
            </w:r>
            <w:hyperlink r:id="rId7" w:history="1">
              <w:r w:rsidRPr="009D26BF">
                <w:rPr>
                  <w:bCs/>
                </w:rPr>
                <w:t>https://www.linkedin.com/in/nikhil-kadaveru-60b2a91b3/</w:t>
              </w:r>
            </w:hyperlink>
            <w:r w:rsidR="00692703" w:rsidRPr="009D26BF">
              <w:t xml:space="preserve"> </w:t>
            </w:r>
            <w:sdt>
              <w:sdtPr>
                <w:alias w:val="Divider dot:"/>
                <w:tag w:val="Divider dot:"/>
                <w:id w:val="759871761"/>
                <w:placeholder>
                  <w:docPart w:val="4818C1361A034D189D0C5EC6FCD91EC1"/>
                </w:placeholder>
                <w:temporary/>
                <w:showingPlcHdr/>
                <w15:appearance w15:val="hidden"/>
              </w:sdtPr>
              <w:sdtEndPr/>
              <w:sdtContent>
                <w:r w:rsidR="00692703" w:rsidRPr="009D26BF">
                  <w:t>·</w:t>
                </w:r>
              </w:sdtContent>
            </w:sdt>
            <w:r w:rsidR="00692703" w:rsidRPr="00CF1A49">
              <w:t xml:space="preserve"> </w:t>
            </w:r>
          </w:p>
        </w:tc>
      </w:tr>
      <w:tr w:rsidR="009571D8" w:rsidRPr="00CF1A49" w14:paraId="6E3E0DB5" w14:textId="77777777" w:rsidTr="00646EB5">
        <w:trPr>
          <w:trHeight w:val="292"/>
        </w:trPr>
        <w:tc>
          <w:tcPr>
            <w:tcW w:w="9360" w:type="dxa"/>
            <w:tcMar>
              <w:top w:w="432" w:type="dxa"/>
            </w:tcMar>
          </w:tcPr>
          <w:p w14:paraId="1A4DE5C8" w14:textId="77777777" w:rsidR="001755A8" w:rsidRPr="0036619A" w:rsidRDefault="009D26BF" w:rsidP="0036619A">
            <w:pPr>
              <w:pStyle w:val="Heading1"/>
              <w:outlineLvl w:val="0"/>
              <w:rPr>
                <w:color w:val="1D824C" w:themeColor="accent1"/>
                <w:sz w:val="24"/>
                <w:szCs w:val="24"/>
              </w:rPr>
            </w:pPr>
            <w:r w:rsidRPr="0036619A">
              <w:rPr>
                <w:color w:val="1D824C" w:themeColor="accent1"/>
                <w:sz w:val="24"/>
                <w:szCs w:val="24"/>
              </w:rPr>
              <w:t>Professional Summary</w:t>
            </w:r>
          </w:p>
          <w:p w14:paraId="05E646FD" w14:textId="09F24C95" w:rsidR="009D26BF" w:rsidRPr="00DA2FB9" w:rsidRDefault="009D26BF" w:rsidP="009D26BF">
            <w:pPr>
              <w:contextualSpacing w:val="0"/>
              <w:jc w:val="both"/>
            </w:pPr>
            <w:r w:rsidRPr="00DA2FB9">
              <w:rPr>
                <w:color w:val="333333"/>
                <w:shd w:val="clear" w:color="auto" w:fill="FDFDFD"/>
              </w:rPr>
              <w:t>Exceptionally focused and dependable Java Developer with an outstanding work ethic and computer language knowledge base. extensive coding experience in JavaScript, CSS, and HTML, specialized in Spring framework and AngularJS. Able to work well independently or as part of a professional computer program development team.</w:t>
            </w:r>
          </w:p>
        </w:tc>
      </w:tr>
    </w:tbl>
    <w:p w14:paraId="5DA0C2A0" w14:textId="42EF8A8C" w:rsidR="004E01EB" w:rsidRPr="00CF1A49" w:rsidRDefault="0036619A" w:rsidP="004E01EB">
      <w:pPr>
        <w:pStyle w:val="Heading1"/>
      </w:pPr>
      <w:r>
        <w:rPr>
          <w:noProof/>
        </w:rPr>
        <mc:AlternateContent>
          <mc:Choice Requires="wps">
            <w:drawing>
              <wp:anchor distT="0" distB="0" distL="114300" distR="114300" simplePos="0" relativeHeight="251662336" behindDoc="0" locked="0" layoutInCell="1" allowOverlap="1" wp14:anchorId="7AA2E9BC" wp14:editId="5BA01957">
                <wp:simplePos x="0" y="0"/>
                <wp:positionH relativeFrom="margin">
                  <wp:align>left</wp:align>
                </wp:positionH>
                <wp:positionV relativeFrom="paragraph">
                  <wp:posOffset>452120</wp:posOffset>
                </wp:positionV>
                <wp:extent cx="605790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05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53EA" id="Straight Connector 4"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6pt" to="477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" strokecolor="#1d824c [3204]" strokeweight=".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553FE940" wp14:editId="1A49DB41">
                <wp:simplePos x="0" y="0"/>
                <wp:positionH relativeFrom="column">
                  <wp:posOffset>-11430</wp:posOffset>
                </wp:positionH>
                <wp:positionV relativeFrom="paragraph">
                  <wp:posOffset>3397250</wp:posOffset>
                </wp:positionV>
                <wp:extent cx="61150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4E79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267.5pt" to="480.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" strokecolor="#1d824c [3204]" strokeweight=".5pt">
                <v:stroke joinstyle="miter"/>
              </v:line>
            </w:pict>
          </mc:Fallback>
        </mc:AlternateContent>
      </w:r>
      <w:sdt>
        <w:sdtPr>
          <w:alias w:val="Experience:"/>
          <w:tag w:val="Experience:"/>
          <w:id w:val="-1983300934"/>
          <w:placeholder>
            <w:docPart w:val="74F74FE8A81541C590643656C293847B"/>
          </w:placeholder>
          <w:temporary/>
          <w:showingPlcHdr/>
          <w15:appearance w15:val="hidden"/>
        </w:sdtPr>
        <w:sdtEndPr/>
        <w:sdtContent>
          <w:r w:rsidR="004E01EB" w:rsidRPr="0036619A">
            <w:rPr>
              <w:color w:val="1D824C" w:themeColor="accent1"/>
              <w:sz w:val="22"/>
              <w:szCs w:val="22"/>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5219DF6" w14:textId="77777777" w:rsidTr="00D66A52">
        <w:tc>
          <w:tcPr>
            <w:tcW w:w="9355" w:type="dxa"/>
          </w:tcPr>
          <w:p w14:paraId="7B576749" w14:textId="046A6A57" w:rsidR="001D0BF1" w:rsidRPr="00CF1A49" w:rsidRDefault="00646EB5" w:rsidP="001D0BF1">
            <w:pPr>
              <w:pStyle w:val="Heading3"/>
              <w:contextualSpacing w:val="0"/>
              <w:outlineLvl w:val="2"/>
            </w:pPr>
            <w:r>
              <w:t>August 2016- October 2016</w:t>
            </w:r>
          </w:p>
          <w:p w14:paraId="632262B0" w14:textId="49BF738D" w:rsidR="001D0BF1" w:rsidRPr="00DA2FB9" w:rsidRDefault="009D26BF" w:rsidP="001D0BF1">
            <w:pPr>
              <w:pStyle w:val="Heading2"/>
              <w:contextualSpacing w:val="0"/>
              <w:outlineLvl w:val="1"/>
              <w:rPr>
                <w:sz w:val="22"/>
                <w:szCs w:val="22"/>
              </w:rPr>
            </w:pPr>
            <w:r w:rsidRPr="00DA2FB9">
              <w:rPr>
                <w:sz w:val="22"/>
                <w:szCs w:val="22"/>
              </w:rPr>
              <w:t>Intern</w:t>
            </w:r>
            <w:r w:rsidR="001D0BF1" w:rsidRPr="00DA2FB9">
              <w:rPr>
                <w:sz w:val="22"/>
                <w:szCs w:val="22"/>
              </w:rPr>
              <w:t xml:space="preserve">, </w:t>
            </w:r>
            <w:r w:rsidRPr="00DA2FB9">
              <w:rPr>
                <w:rStyle w:val="SubtleReference"/>
                <w:b/>
                <w:bCs/>
                <w:color w:val="1D824C" w:themeColor="accent1"/>
                <w:sz w:val="22"/>
                <w:szCs w:val="22"/>
              </w:rPr>
              <w:t>DRDO (Defence Research and developmenet organization)</w:t>
            </w:r>
          </w:p>
          <w:p w14:paraId="0A326789" w14:textId="1C023A57" w:rsidR="001E3120" w:rsidRDefault="00646EB5" w:rsidP="00646EB5">
            <w:pPr>
              <w:pStyle w:val="ListParagraph"/>
              <w:numPr>
                <w:ilvl w:val="0"/>
                <w:numId w:val="14"/>
              </w:numPr>
            </w:pPr>
            <w:r>
              <w:t>Worked</w:t>
            </w:r>
            <w:r w:rsidR="009D26BF">
              <w:t xml:space="preserve"> on the Unmanned Automated vehicle project </w:t>
            </w:r>
            <w:r>
              <w:t>in this organization.</w:t>
            </w:r>
          </w:p>
          <w:p w14:paraId="3930EDDA" w14:textId="16D39E40" w:rsidR="00646EB5" w:rsidRPr="00CF1A49" w:rsidRDefault="00646EB5" w:rsidP="00646EB5">
            <w:pPr>
              <w:pStyle w:val="ListParagraph"/>
              <w:numPr>
                <w:ilvl w:val="0"/>
                <w:numId w:val="14"/>
              </w:numPr>
              <w:jc w:val="both"/>
            </w:pPr>
            <w:r>
              <w:t>In this project I have worked on Raspberry-pi, I have contributed my part by working on python coding for vehicle movement with the help of sensors.</w:t>
            </w:r>
          </w:p>
        </w:tc>
      </w:tr>
      <w:tr w:rsidR="00F61DF9" w:rsidRPr="00CF1A49" w14:paraId="0E5B1BC1" w14:textId="77777777" w:rsidTr="00F61DF9">
        <w:tc>
          <w:tcPr>
            <w:tcW w:w="9355" w:type="dxa"/>
            <w:tcMar>
              <w:top w:w="216" w:type="dxa"/>
            </w:tcMar>
          </w:tcPr>
          <w:p w14:paraId="4262724B" w14:textId="77777777" w:rsidR="00646EB5" w:rsidRDefault="00646EB5" w:rsidP="00F61DF9">
            <w:pPr>
              <w:pStyle w:val="Heading2"/>
              <w:contextualSpacing w:val="0"/>
              <w:outlineLvl w:val="1"/>
              <w:rPr>
                <w:color w:val="595959" w:themeColor="text1" w:themeTint="A6"/>
                <w:sz w:val="22"/>
                <w:szCs w:val="24"/>
              </w:rPr>
            </w:pPr>
            <w:r w:rsidRPr="00646EB5">
              <w:rPr>
                <w:color w:val="595959" w:themeColor="text1" w:themeTint="A6"/>
                <w:sz w:val="22"/>
                <w:szCs w:val="24"/>
              </w:rPr>
              <w:t xml:space="preserve">MAY 2017 - JULY 2017 </w:t>
            </w:r>
          </w:p>
          <w:p w14:paraId="72EC35FD" w14:textId="77777777" w:rsidR="00646EB5" w:rsidRPr="00DA2FB9" w:rsidRDefault="00646EB5" w:rsidP="00F61DF9">
            <w:pPr>
              <w:rPr>
                <w:rFonts w:eastAsiaTheme="majorEastAsia" w:cstheme="majorBidi"/>
                <w:b/>
                <w:caps/>
                <w:color w:val="1D824C" w:themeColor="accent1"/>
              </w:rPr>
            </w:pPr>
            <w:r w:rsidRPr="00DA2FB9">
              <w:rPr>
                <w:rFonts w:eastAsiaTheme="majorEastAsia" w:cstheme="majorBidi"/>
                <w:b/>
                <w:caps/>
                <w:color w:val="1D824C" w:themeColor="accent1"/>
              </w:rPr>
              <w:t xml:space="preserve">INTERN, ELECTRONICS CORPORATION OF INDIA LIMITED </w:t>
            </w:r>
          </w:p>
          <w:p w14:paraId="6D2FECFF" w14:textId="644214FB" w:rsidR="00F61DF9" w:rsidRDefault="00DA2FB9" w:rsidP="00646EB5">
            <w:pPr>
              <w:pStyle w:val="ListParagraph"/>
              <w:numPr>
                <w:ilvl w:val="0"/>
                <w:numId w:val="15"/>
              </w:numPr>
            </w:pPr>
            <w:r>
              <w:t>My r</w:t>
            </w:r>
            <w:r w:rsidR="00646EB5" w:rsidRPr="00646EB5">
              <w:t>esponsibilities include a wide range of duties related to the IoT device management and creating data sets for access control.</w:t>
            </w:r>
          </w:p>
          <w:p w14:paraId="2C2509B6" w14:textId="266EAFD1" w:rsidR="00646EB5" w:rsidRDefault="00646EB5" w:rsidP="00DA2FB9">
            <w:pPr>
              <w:pStyle w:val="ListParagraph"/>
              <w:numPr>
                <w:ilvl w:val="0"/>
                <w:numId w:val="15"/>
              </w:numPr>
              <w:jc w:val="both"/>
            </w:pPr>
            <w:r w:rsidRPr="00646EB5">
              <w:t>Key contributor for coding various robotic devices using PYTHON for multiple functionalities</w:t>
            </w:r>
            <w:r>
              <w:t xml:space="preserve"> and I have also contributed my part by working on JavaScript for art</w:t>
            </w:r>
            <w:r w:rsidR="00DA2FB9">
              <w:t>ificial robot arm for wheelchairs designed for physically handicapped.</w:t>
            </w:r>
          </w:p>
          <w:p w14:paraId="7D6B0992" w14:textId="018A27C9" w:rsidR="00646EB5" w:rsidRDefault="00646EB5" w:rsidP="00646EB5">
            <w:pPr>
              <w:pStyle w:val="ListParagraph"/>
            </w:pPr>
          </w:p>
        </w:tc>
      </w:tr>
    </w:tbl>
    <w:sdt>
      <w:sdtPr>
        <w:alias w:val="Education:"/>
        <w:tag w:val="Education:"/>
        <w:id w:val="-1908763273"/>
        <w:placeholder>
          <w:docPart w:val="84E32034EC3D49A7A1950D336712A14B"/>
        </w:placeholder>
        <w:temporary/>
        <w:showingPlcHdr/>
        <w15:appearance w15:val="hidden"/>
      </w:sdtPr>
      <w:sdtEndPr/>
      <w:sdtContent>
        <w:p w14:paraId="58447C60" w14:textId="77777777" w:rsidR="00DA59AA" w:rsidRPr="00CF1A49" w:rsidRDefault="00DA59AA" w:rsidP="0097790C">
          <w:pPr>
            <w:pStyle w:val="Heading1"/>
          </w:pPr>
          <w:r w:rsidRPr="0036619A">
            <w:rPr>
              <w:color w:val="1D824C" w:themeColor="accent1"/>
              <w:sz w:val="22"/>
              <w:szCs w:val="22"/>
            </w:rPr>
            <w:t>Education</w:t>
          </w:r>
        </w:p>
      </w:sdtContent>
    </w:sdt>
    <w:tbl>
      <w:tblPr>
        <w:tblStyle w:val="TableGrid"/>
        <w:tblW w:w="5331"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955"/>
      </w:tblGrid>
      <w:tr w:rsidR="001D0BF1" w:rsidRPr="00CF1A49" w14:paraId="42AC24DF" w14:textId="77777777" w:rsidTr="0010608E">
        <w:trPr>
          <w:trHeight w:val="723"/>
        </w:trPr>
        <w:tc>
          <w:tcPr>
            <w:tcW w:w="9955" w:type="dxa"/>
          </w:tcPr>
          <w:p w14:paraId="566450BB" w14:textId="44CEB162" w:rsidR="001D0BF1" w:rsidRPr="00DA2FB9" w:rsidRDefault="00DA2FB9" w:rsidP="001D0BF1">
            <w:pPr>
              <w:pStyle w:val="Heading3"/>
              <w:contextualSpacing w:val="0"/>
              <w:outlineLvl w:val="2"/>
              <w:rPr>
                <w:szCs w:val="22"/>
              </w:rPr>
            </w:pPr>
            <w:r w:rsidRPr="00DA2FB9">
              <w:rPr>
                <w:szCs w:val="22"/>
              </w:rPr>
              <w:t>August 2020</w:t>
            </w:r>
            <w:r w:rsidR="001D0BF1" w:rsidRPr="00DA2FB9">
              <w:rPr>
                <w:szCs w:val="22"/>
              </w:rPr>
              <w:t xml:space="preserve"> </w:t>
            </w:r>
          </w:p>
          <w:p w14:paraId="6179F850" w14:textId="003AEFE4" w:rsidR="001D0BF1" w:rsidRPr="00DA2FB9" w:rsidRDefault="00DA2FB9" w:rsidP="001D0BF1">
            <w:pPr>
              <w:pStyle w:val="Heading2"/>
              <w:contextualSpacing w:val="0"/>
              <w:outlineLvl w:val="1"/>
              <w:rPr>
                <w:sz w:val="22"/>
                <w:szCs w:val="22"/>
              </w:rPr>
            </w:pPr>
            <w:r w:rsidRPr="00DA2FB9">
              <w:rPr>
                <w:sz w:val="22"/>
                <w:szCs w:val="22"/>
              </w:rPr>
              <w:t>Ms in computers and information science</w:t>
            </w:r>
            <w:r w:rsidR="001D0BF1" w:rsidRPr="00DA2FB9">
              <w:rPr>
                <w:sz w:val="22"/>
                <w:szCs w:val="22"/>
              </w:rPr>
              <w:t xml:space="preserve">, </w:t>
            </w:r>
            <w:r w:rsidRPr="00DA2FB9">
              <w:rPr>
                <w:rStyle w:val="SubtleReference"/>
                <w:b/>
                <w:bCs/>
                <w:color w:val="1D824C" w:themeColor="accent1"/>
                <w:sz w:val="22"/>
                <w:szCs w:val="22"/>
              </w:rPr>
              <w:t>Suny polytechnic institute</w:t>
            </w:r>
          </w:p>
          <w:p w14:paraId="65BE06DC" w14:textId="77777777" w:rsidR="007538DC" w:rsidRDefault="00DA2FB9" w:rsidP="007538DC">
            <w:pPr>
              <w:contextualSpacing w:val="0"/>
            </w:pPr>
            <w:r>
              <w:t>Course work: Database management system, Operating systems, Computer graphics, Information Security.</w:t>
            </w:r>
          </w:p>
          <w:p w14:paraId="1F3801DC" w14:textId="4478CD5A" w:rsidR="00DA2FB9" w:rsidRPr="00CF1A49" w:rsidRDefault="00DA2FB9" w:rsidP="007538DC">
            <w:pPr>
              <w:contextualSpacing w:val="0"/>
            </w:pPr>
            <w:r>
              <w:t>GPA- 3.45</w:t>
            </w:r>
          </w:p>
        </w:tc>
      </w:tr>
      <w:tr w:rsidR="00F61DF9" w:rsidRPr="00CF1A49" w14:paraId="6CA7E430" w14:textId="77777777" w:rsidTr="0010608E">
        <w:trPr>
          <w:trHeight w:val="802"/>
        </w:trPr>
        <w:tc>
          <w:tcPr>
            <w:tcW w:w="9955" w:type="dxa"/>
            <w:tcMar>
              <w:top w:w="216" w:type="dxa"/>
            </w:tcMar>
          </w:tcPr>
          <w:p w14:paraId="610F5195" w14:textId="5E1901DC" w:rsidR="00F61DF9" w:rsidRPr="00CF1A49" w:rsidRDefault="00DA2FB9" w:rsidP="00F61DF9">
            <w:pPr>
              <w:pStyle w:val="Heading3"/>
              <w:contextualSpacing w:val="0"/>
              <w:outlineLvl w:val="2"/>
            </w:pPr>
            <w:r>
              <w:t>June 2017</w:t>
            </w:r>
          </w:p>
          <w:p w14:paraId="609A4CC0" w14:textId="45994216" w:rsidR="00DA2FB9" w:rsidRDefault="00DA2FB9" w:rsidP="00F61DF9">
            <w:pPr>
              <w:pStyle w:val="Heading2"/>
              <w:contextualSpacing w:val="0"/>
              <w:outlineLvl w:val="1"/>
              <w:rPr>
                <w:sz w:val="22"/>
                <w:szCs w:val="22"/>
              </w:rPr>
            </w:pPr>
            <w:r w:rsidRPr="00DA2FB9">
              <w:rPr>
                <w:sz w:val="22"/>
                <w:szCs w:val="22"/>
              </w:rPr>
              <w:t>Bachelor’s in Technology, Computer Science and Engineering</w:t>
            </w:r>
            <w:r w:rsidR="00F61DF9" w:rsidRPr="00DA2FB9">
              <w:rPr>
                <w:sz w:val="22"/>
                <w:szCs w:val="22"/>
              </w:rPr>
              <w:t xml:space="preserve">, </w:t>
            </w:r>
            <w:r>
              <w:rPr>
                <w:sz w:val="22"/>
                <w:szCs w:val="22"/>
              </w:rPr>
              <w:t>osmania university</w:t>
            </w:r>
          </w:p>
          <w:p w14:paraId="0F135444" w14:textId="5777F0A4" w:rsidR="0010608E" w:rsidRDefault="00DA2FB9" w:rsidP="00DA2FB9">
            <w:r>
              <w:t xml:space="preserve">Course work: JAVA, C++, </w:t>
            </w:r>
            <w:r w:rsidR="0010608E">
              <w:t>Operating Systems, Artificial intelligence.</w:t>
            </w:r>
          </w:p>
          <w:p w14:paraId="23B9A16A" w14:textId="784D1B2C" w:rsidR="00F61DF9" w:rsidRPr="00DA2FB9" w:rsidRDefault="0010608E" w:rsidP="00DA2FB9">
            <w:r>
              <w:t>GPA- 3.5</w:t>
            </w:r>
            <w:r w:rsidR="00DA2FB9">
              <w:t xml:space="preserve"> </w:t>
            </w:r>
          </w:p>
          <w:p w14:paraId="237222A5" w14:textId="41BBC004" w:rsidR="00F61DF9" w:rsidRDefault="00F61DF9" w:rsidP="00F61DF9"/>
        </w:tc>
      </w:tr>
    </w:tbl>
    <w:p w14:paraId="7FE9F3E1" w14:textId="07B4134C" w:rsidR="00486277" w:rsidRPr="0036619A" w:rsidRDefault="0010608E" w:rsidP="00486277">
      <w:pPr>
        <w:pStyle w:val="Heading1"/>
        <w:rPr>
          <w:color w:val="1D824C" w:themeColor="accent1"/>
          <w:sz w:val="22"/>
          <w:szCs w:val="22"/>
        </w:rPr>
      </w:pPr>
      <w:r w:rsidRPr="0036619A">
        <w:rPr>
          <w:noProof/>
          <w:color w:val="1D824C" w:themeColor="accent1"/>
          <w:sz w:val="22"/>
          <w:szCs w:val="22"/>
        </w:rPr>
        <mc:AlternateContent>
          <mc:Choice Requires="wps">
            <w:drawing>
              <wp:anchor distT="0" distB="0" distL="114300" distR="114300" simplePos="0" relativeHeight="251659264" behindDoc="0" locked="0" layoutInCell="1" allowOverlap="1" wp14:anchorId="225511DE" wp14:editId="030C56AD">
                <wp:simplePos x="0" y="0"/>
                <wp:positionH relativeFrom="column">
                  <wp:posOffset>15240</wp:posOffset>
                </wp:positionH>
                <wp:positionV relativeFrom="paragraph">
                  <wp:posOffset>420370</wp:posOffset>
                </wp:positionV>
                <wp:extent cx="6217920" cy="11430"/>
                <wp:effectExtent l="0" t="0" r="30480" b="26670"/>
                <wp:wrapNone/>
                <wp:docPr id="1" name="Straight Connector 1"/>
                <wp:cNvGraphicFramePr/>
                <a:graphic xmlns:a="http://schemas.openxmlformats.org/drawingml/2006/main">
                  <a:graphicData uri="http://schemas.microsoft.com/office/word/2010/wordprocessingShape">
                    <wps:wsp>
                      <wps:cNvCnPr/>
                      <wps:spPr>
                        <a:xfrm flipV="1">
                          <a:off x="0" y="0"/>
                          <a:ext cx="621792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43BB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33.1pt" to="490.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" strokecolor="#1d824c [3204]" strokeweight=".5pt">
                <v:stroke joinstyle="miter"/>
              </v:line>
            </w:pict>
          </mc:Fallback>
        </mc:AlternateContent>
      </w:r>
      <w:r w:rsidRPr="0036619A">
        <w:rPr>
          <w:color w:val="1D824C" w:themeColor="accent1"/>
          <w:sz w:val="22"/>
          <w:szCs w:val="22"/>
        </w:rPr>
        <w:t>Skills</w:t>
      </w:r>
    </w:p>
    <w:p w14:paraId="0EA731D4" w14:textId="0B65E12D" w:rsidR="0010608E" w:rsidRPr="0010608E" w:rsidRDefault="0010608E" w:rsidP="0010608E">
      <w:pPr>
        <w:pStyle w:val="Heading3"/>
        <w:numPr>
          <w:ilvl w:val="0"/>
          <w:numId w:val="23"/>
        </w:numPr>
        <w:rPr>
          <w:b w:val="0"/>
          <w:bCs/>
        </w:rPr>
      </w:pPr>
      <w:r w:rsidRPr="0010608E">
        <w:t>Programming skills:</w:t>
      </w:r>
      <w:r w:rsidRPr="0010608E">
        <w:rPr>
          <w:b w:val="0"/>
          <w:bCs/>
        </w:rPr>
        <w:t xml:space="preserve"> Java, Python, C, C++</w:t>
      </w:r>
    </w:p>
    <w:p w14:paraId="5E7C22E9" w14:textId="2347E6CE" w:rsidR="0010608E" w:rsidRPr="0010608E" w:rsidRDefault="0010608E" w:rsidP="0010608E">
      <w:pPr>
        <w:pStyle w:val="Heading3"/>
        <w:numPr>
          <w:ilvl w:val="0"/>
          <w:numId w:val="22"/>
        </w:numPr>
        <w:rPr>
          <w:b w:val="0"/>
          <w:bCs/>
        </w:rPr>
      </w:pPr>
      <w:r w:rsidRPr="0010608E">
        <w:t>Cloud technologies:</w:t>
      </w:r>
      <w:r w:rsidRPr="0010608E">
        <w:rPr>
          <w:b w:val="0"/>
          <w:bCs/>
        </w:rPr>
        <w:t xml:space="preserve"> Google Cloud, Amazon web services</w:t>
      </w:r>
    </w:p>
    <w:p w14:paraId="186E4182" w14:textId="0B91907B" w:rsidR="0010608E" w:rsidRPr="0010608E" w:rsidRDefault="0010608E" w:rsidP="0010608E">
      <w:pPr>
        <w:pStyle w:val="Heading3"/>
        <w:numPr>
          <w:ilvl w:val="0"/>
          <w:numId w:val="21"/>
        </w:numPr>
        <w:rPr>
          <w:b w:val="0"/>
          <w:bCs/>
        </w:rPr>
      </w:pPr>
      <w:r w:rsidRPr="0010608E">
        <w:t>OS:</w:t>
      </w:r>
      <w:r w:rsidRPr="0010608E">
        <w:rPr>
          <w:b w:val="0"/>
          <w:bCs/>
        </w:rPr>
        <w:t xml:space="preserve"> Linux, Mac, Windows</w:t>
      </w:r>
    </w:p>
    <w:p w14:paraId="6A6066C5" w14:textId="79A1828C" w:rsidR="0010608E" w:rsidRPr="0010608E" w:rsidRDefault="0010608E" w:rsidP="0010608E">
      <w:pPr>
        <w:pStyle w:val="ListParagraph"/>
        <w:numPr>
          <w:ilvl w:val="0"/>
          <w:numId w:val="20"/>
        </w:numPr>
      </w:pPr>
      <w:r w:rsidRPr="0010608E">
        <w:rPr>
          <w:b/>
          <w:bCs/>
        </w:rPr>
        <w:lastRenderedPageBreak/>
        <w:t>DATABASES</w:t>
      </w:r>
      <w:r w:rsidRPr="0010608E">
        <w:t>: MYSQL, ORACLE (PL/SQL), MONGODB, MICROSOFT SQL SERVER</w:t>
      </w:r>
    </w:p>
    <w:p w14:paraId="441A2A7F" w14:textId="0BFE26C5" w:rsidR="0010608E" w:rsidRDefault="0010608E" w:rsidP="0010608E">
      <w:pPr>
        <w:pStyle w:val="ListParagraph"/>
        <w:numPr>
          <w:ilvl w:val="0"/>
          <w:numId w:val="20"/>
        </w:numPr>
      </w:pPr>
      <w:r w:rsidRPr="0010608E">
        <w:rPr>
          <w:b/>
          <w:bCs/>
        </w:rPr>
        <w:t>FRAMEWORKS/TECHNOLOGIES:</w:t>
      </w:r>
      <w:r w:rsidRPr="0010608E">
        <w:t xml:space="preserve"> SPRING, DJANGO, HIBERNATE, SPRING BOOT, SPRING MVC, SPRING IOC, ANGULAR, NODE, REACT, BOOTSTRAP, JUNIT, SELENIUM, AGILE/SCRUM.</w:t>
      </w:r>
    </w:p>
    <w:p w14:paraId="302216EE" w14:textId="699B61CD" w:rsidR="0010608E" w:rsidRPr="0010608E" w:rsidRDefault="0010608E" w:rsidP="0010608E">
      <w:pPr>
        <w:pStyle w:val="ListParagraph"/>
        <w:numPr>
          <w:ilvl w:val="0"/>
          <w:numId w:val="20"/>
        </w:numPr>
      </w:pPr>
      <w:r w:rsidRPr="0010608E">
        <w:rPr>
          <w:b/>
          <w:bCs/>
        </w:rPr>
        <w:t>TOOLS/OPERATING SYSTEMS:</w:t>
      </w:r>
      <w:r w:rsidRPr="0010608E">
        <w:t xml:space="preserve"> GIT/GITHUB/ECLIPSE/VISUAL STUDIO, APACHE TOMCAT/WINDOWS/LINUX/MAC/KALI.</w:t>
      </w:r>
    </w:p>
    <w:p w14:paraId="66ECEC4C" w14:textId="3F3FA6E8" w:rsidR="00AD782D" w:rsidRPr="0036619A" w:rsidRDefault="0036619A" w:rsidP="0062312F">
      <w:pPr>
        <w:pStyle w:val="Heading1"/>
        <w:rPr>
          <w:color w:val="1D824C" w:themeColor="accent1"/>
          <w:sz w:val="22"/>
          <w:szCs w:val="22"/>
        </w:rPr>
      </w:pPr>
      <w:r>
        <w:rPr>
          <w:noProof/>
          <w:color w:val="1D824C" w:themeColor="accent1"/>
          <w:sz w:val="22"/>
          <w:szCs w:val="22"/>
        </w:rPr>
        <mc:AlternateContent>
          <mc:Choice Requires="wps">
            <w:drawing>
              <wp:anchor distT="0" distB="0" distL="114300" distR="114300" simplePos="0" relativeHeight="251660288" behindDoc="0" locked="0" layoutInCell="1" allowOverlap="1" wp14:anchorId="07F2DC3D" wp14:editId="58D532C7">
                <wp:simplePos x="0" y="0"/>
                <wp:positionH relativeFrom="column">
                  <wp:posOffset>-80010</wp:posOffset>
                </wp:positionH>
                <wp:positionV relativeFrom="paragraph">
                  <wp:posOffset>459740</wp:posOffset>
                </wp:positionV>
                <wp:extent cx="6233160" cy="1905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623316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4352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3pt,36.2pt" to="484.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" strokecolor="#1d824c [3204]" strokeweight=".5pt">
                <v:stroke joinstyle="miter"/>
              </v:line>
            </w:pict>
          </mc:Fallback>
        </mc:AlternateContent>
      </w:r>
      <w:r w:rsidR="0010608E" w:rsidRPr="0036619A">
        <w:rPr>
          <w:color w:val="1D824C" w:themeColor="accent1"/>
          <w:sz w:val="22"/>
          <w:szCs w:val="22"/>
        </w:rPr>
        <w:t>Projects</w:t>
      </w:r>
    </w:p>
    <w:p w14:paraId="617BF3BD" w14:textId="546FC738" w:rsidR="005C3D19" w:rsidRDefault="005C3D19" w:rsidP="005C3D19">
      <w:pPr>
        <w:pStyle w:val="Heading3"/>
      </w:pPr>
      <w:r w:rsidRPr="005C3D19">
        <w:t xml:space="preserve">Segregating reviews using NLP model: </w:t>
      </w:r>
      <w:r w:rsidRPr="005C3D19">
        <w:tab/>
      </w:r>
      <w:r>
        <w:t xml:space="preserve">                                                       </w:t>
      </w:r>
      <w:r w:rsidRPr="005C3D19">
        <w:t xml:space="preserve">March 2018 - May 2018 </w:t>
      </w:r>
    </w:p>
    <w:p w14:paraId="5F3A8044" w14:textId="0825C19F" w:rsidR="005C3D19" w:rsidRDefault="005C3D19" w:rsidP="005C3D19">
      <w:pPr>
        <w:pStyle w:val="ListParagraph"/>
        <w:numPr>
          <w:ilvl w:val="0"/>
          <w:numId w:val="26"/>
        </w:numPr>
        <w:jc w:val="both"/>
      </w:pPr>
      <w:r>
        <w:t>Constructed a Machine Learning model to segregate negative and positive reviews of a restaurant using Natural Language Processing.</w:t>
      </w:r>
    </w:p>
    <w:p w14:paraId="2B819301" w14:textId="1BF9FEAE" w:rsidR="005C3D19" w:rsidRDefault="005C3D19" w:rsidP="005C3D19">
      <w:pPr>
        <w:pStyle w:val="ListParagraph"/>
        <w:numPr>
          <w:ilvl w:val="0"/>
          <w:numId w:val="26"/>
        </w:numPr>
        <w:jc w:val="both"/>
      </w:pPr>
      <w:r>
        <w:t>Used few NLP libraries to recognize the context and meaning of a review and trained the model using 10,000 already existing reviews to recognize the positive and negative words in the review.</w:t>
      </w:r>
    </w:p>
    <w:p w14:paraId="60AC1D2B" w14:textId="0434676B" w:rsidR="005C3D19" w:rsidRDefault="005C3D19" w:rsidP="005C3D19">
      <w:pPr>
        <w:pStyle w:val="ListParagraph"/>
        <w:numPr>
          <w:ilvl w:val="0"/>
          <w:numId w:val="26"/>
        </w:numPr>
        <w:jc w:val="both"/>
      </w:pPr>
      <w:r>
        <w:t>Tested on the model and achieved an accuracy 79</w:t>
      </w:r>
    </w:p>
    <w:p w14:paraId="697022ED" w14:textId="1733E6D4" w:rsidR="005C3D19" w:rsidRDefault="005C3D19" w:rsidP="005C3D19">
      <w:pPr>
        <w:jc w:val="both"/>
      </w:pPr>
    </w:p>
    <w:p w14:paraId="1A7AC157" w14:textId="77777777" w:rsidR="005C3D19" w:rsidRDefault="005C3D19" w:rsidP="005C3D19">
      <w:pPr>
        <w:pStyle w:val="Heading3"/>
        <w:rPr>
          <w:iCs/>
        </w:rPr>
      </w:pPr>
      <w:r w:rsidRPr="005C3D19">
        <w:t xml:space="preserve">Movie Recommendation System: </w:t>
      </w:r>
      <w:r w:rsidRPr="005C3D19">
        <w:t xml:space="preserve">                                                                           </w:t>
      </w:r>
      <w:r w:rsidRPr="005C3D19">
        <w:tab/>
      </w:r>
      <w:r w:rsidRPr="005C3D19">
        <w:t xml:space="preserve">      </w:t>
      </w:r>
      <w:r w:rsidRPr="005C3D19">
        <w:t>Sep 2018 - Dec 2018</w:t>
      </w:r>
      <w:r w:rsidRPr="005C3D19">
        <w:rPr>
          <w:i/>
        </w:rPr>
        <w:t xml:space="preserve"> </w:t>
      </w:r>
      <w:r>
        <w:rPr>
          <w:i/>
        </w:rPr>
        <w:t xml:space="preserve"> </w:t>
      </w:r>
    </w:p>
    <w:p w14:paraId="6170126A" w14:textId="68DF23B6" w:rsidR="005C3D19" w:rsidRPr="005C3D19" w:rsidRDefault="005C3D19" w:rsidP="005C3D19">
      <w:pPr>
        <w:pStyle w:val="ListParagraph"/>
        <w:numPr>
          <w:ilvl w:val="0"/>
          <w:numId w:val="28"/>
        </w:numPr>
        <w:rPr>
          <w:bCs/>
        </w:rPr>
      </w:pPr>
      <w:r>
        <w:t>Constructed a model in Machine Learning to recommend movies to users on an online site like Netflix.</w:t>
      </w:r>
    </w:p>
    <w:p w14:paraId="5369F0F5" w14:textId="0E398BC5" w:rsidR="005C3D19" w:rsidRPr="005C3D19" w:rsidRDefault="005C3D19" w:rsidP="005C3D19">
      <w:pPr>
        <w:pStyle w:val="ListParagraph"/>
        <w:numPr>
          <w:ilvl w:val="0"/>
          <w:numId w:val="28"/>
        </w:numPr>
        <w:rPr>
          <w:bCs/>
        </w:rPr>
      </w:pPr>
      <w:r>
        <w:t>Based on the user’s history of genre’s that the user has watched, the model is trained to suggest the movies the user would likely watch.</w:t>
      </w:r>
    </w:p>
    <w:p w14:paraId="47DD6DF9" w14:textId="3BECAD60" w:rsidR="005C3D19" w:rsidRPr="005C3D19" w:rsidRDefault="005C3D19" w:rsidP="005C3D19">
      <w:pPr>
        <w:pStyle w:val="ListParagraph"/>
        <w:numPr>
          <w:ilvl w:val="0"/>
          <w:numId w:val="28"/>
        </w:numPr>
        <w:rPr>
          <w:bCs/>
        </w:rPr>
      </w:pPr>
      <w:r>
        <w:t>The model uses Machine learning techniques like clustering(k-means) to calculate and estimate the top movies out of all the listed movies, that the user would be interested to watch.</w:t>
      </w:r>
    </w:p>
    <w:p w14:paraId="684F8CBF" w14:textId="77777777" w:rsidR="005C3D19" w:rsidRDefault="005C3D19" w:rsidP="005C3D19">
      <w:pPr>
        <w:pStyle w:val="Heading3"/>
        <w:rPr>
          <w:bCs/>
        </w:rPr>
      </w:pPr>
    </w:p>
    <w:p w14:paraId="6F37A506" w14:textId="237F5E40" w:rsidR="0010608E" w:rsidRDefault="0010608E" w:rsidP="005C3D19">
      <w:pPr>
        <w:pStyle w:val="Heading3"/>
      </w:pPr>
      <w:r w:rsidRPr="0036619A">
        <w:rPr>
          <w:bCs/>
        </w:rPr>
        <w:t>FAKE NEWS DETECTION SYSTEM USING NLP:                                                                      JAN 2020</w:t>
      </w:r>
      <w:r w:rsidR="0036619A" w:rsidRPr="0036619A">
        <w:rPr>
          <w:bCs/>
        </w:rPr>
        <w:t>-JULY 2020</w:t>
      </w:r>
    </w:p>
    <w:p w14:paraId="17861ACC" w14:textId="48A963BB" w:rsidR="0010608E" w:rsidRDefault="0010608E" w:rsidP="0036619A">
      <w:pPr>
        <w:pStyle w:val="ListParagraph"/>
        <w:numPr>
          <w:ilvl w:val="0"/>
          <w:numId w:val="24"/>
        </w:numPr>
        <w:jc w:val="both"/>
      </w:pPr>
      <w:r>
        <w:t xml:space="preserve">In this project my main objective was to detect the fake news based on various online platforms. </w:t>
      </w:r>
    </w:p>
    <w:p w14:paraId="7FA3D916" w14:textId="6E25AF4F" w:rsidR="0010608E" w:rsidRDefault="0010608E" w:rsidP="0036619A">
      <w:pPr>
        <w:pStyle w:val="ListParagraph"/>
        <w:numPr>
          <w:ilvl w:val="0"/>
          <w:numId w:val="24"/>
        </w:numPr>
        <w:jc w:val="both"/>
      </w:pPr>
      <w:r>
        <w:t xml:space="preserve">my main goal is to make comprehensive analysis of different classification algorithms with respective of different types of N-grams and find best classification algorithm with best length of the N-gram by comparing accuracy. </w:t>
      </w:r>
    </w:p>
    <w:p w14:paraId="2A320C7B" w14:textId="23D8AD94" w:rsidR="00B51D1B" w:rsidRPr="006E1507" w:rsidRDefault="0010608E" w:rsidP="0036619A">
      <w:pPr>
        <w:pStyle w:val="ListParagraph"/>
        <w:numPr>
          <w:ilvl w:val="0"/>
          <w:numId w:val="24"/>
        </w:numPr>
        <w:jc w:val="both"/>
      </w:pPr>
      <w:r>
        <w:t xml:space="preserve">In this project I have used python for coding, Django server, Postgres MySQL for dataset, VS code for IDE. By the end I was able to successfully achieve the results with 82% accuracy.  </w:t>
      </w:r>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15A2D" w14:textId="77777777" w:rsidR="00AA62DA" w:rsidRDefault="00AA62DA" w:rsidP="0068194B">
      <w:r>
        <w:separator/>
      </w:r>
    </w:p>
    <w:p w14:paraId="731D3E32" w14:textId="77777777" w:rsidR="00AA62DA" w:rsidRDefault="00AA62DA"/>
    <w:p w14:paraId="43E7F9CD" w14:textId="77777777" w:rsidR="00AA62DA" w:rsidRDefault="00AA62DA"/>
  </w:endnote>
  <w:endnote w:type="continuationSeparator" w:id="0">
    <w:p w14:paraId="4D98CDD6" w14:textId="77777777" w:rsidR="00AA62DA" w:rsidRDefault="00AA62DA" w:rsidP="0068194B">
      <w:r>
        <w:continuationSeparator/>
      </w:r>
    </w:p>
    <w:p w14:paraId="7A1D68A0" w14:textId="77777777" w:rsidR="00AA62DA" w:rsidRDefault="00AA62DA"/>
    <w:p w14:paraId="5543B2D1" w14:textId="77777777" w:rsidR="00AA62DA" w:rsidRDefault="00AA6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0DAB28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29A42" w14:textId="77777777" w:rsidR="00AA62DA" w:rsidRDefault="00AA62DA" w:rsidP="0068194B">
      <w:r>
        <w:separator/>
      </w:r>
    </w:p>
    <w:p w14:paraId="5E148D7F" w14:textId="77777777" w:rsidR="00AA62DA" w:rsidRDefault="00AA62DA"/>
    <w:p w14:paraId="558531D4" w14:textId="77777777" w:rsidR="00AA62DA" w:rsidRDefault="00AA62DA"/>
  </w:footnote>
  <w:footnote w:type="continuationSeparator" w:id="0">
    <w:p w14:paraId="24AB75D1" w14:textId="77777777" w:rsidR="00AA62DA" w:rsidRDefault="00AA62DA" w:rsidP="0068194B">
      <w:r>
        <w:continuationSeparator/>
      </w:r>
    </w:p>
    <w:p w14:paraId="60D3A07A" w14:textId="77777777" w:rsidR="00AA62DA" w:rsidRDefault="00AA62DA"/>
    <w:p w14:paraId="31C04216" w14:textId="77777777" w:rsidR="00AA62DA" w:rsidRDefault="00AA62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BA26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98796C1" wp14:editId="51AF416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34C344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7E33CAA"/>
    <w:multiLevelType w:val="hybridMultilevel"/>
    <w:tmpl w:val="153AD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F70A2D"/>
    <w:multiLevelType w:val="hybridMultilevel"/>
    <w:tmpl w:val="3DE852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D371BC"/>
    <w:multiLevelType w:val="hybridMultilevel"/>
    <w:tmpl w:val="26FE5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FD0C12"/>
    <w:multiLevelType w:val="hybridMultilevel"/>
    <w:tmpl w:val="68EEE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9E7CA5"/>
    <w:multiLevelType w:val="hybridMultilevel"/>
    <w:tmpl w:val="49CA31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1DB72B87"/>
    <w:multiLevelType w:val="hybridMultilevel"/>
    <w:tmpl w:val="0E542B34"/>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1F1F111B"/>
    <w:multiLevelType w:val="hybridMultilevel"/>
    <w:tmpl w:val="E0F83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9F76E0F"/>
    <w:multiLevelType w:val="hybridMultilevel"/>
    <w:tmpl w:val="251C25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A5BAC"/>
    <w:multiLevelType w:val="hybridMultilevel"/>
    <w:tmpl w:val="38E04E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447605B"/>
    <w:multiLevelType w:val="hybridMultilevel"/>
    <w:tmpl w:val="BA5A9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30320"/>
    <w:multiLevelType w:val="hybridMultilevel"/>
    <w:tmpl w:val="1128A3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5B4894"/>
    <w:multiLevelType w:val="hybridMultilevel"/>
    <w:tmpl w:val="28A838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8D4"/>
    <w:multiLevelType w:val="hybridMultilevel"/>
    <w:tmpl w:val="BE3A3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27457"/>
    <w:multiLevelType w:val="hybridMultilevel"/>
    <w:tmpl w:val="F222A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E73FE"/>
    <w:multiLevelType w:val="multilevel"/>
    <w:tmpl w:val="54DE3348"/>
    <w:lvl w:ilvl="0">
      <w:start w:val="1"/>
      <w:numFmt w:val="bullet"/>
      <w:lvlText w:val="o"/>
      <w:lvlJc w:val="left"/>
      <w:pPr>
        <w:ind w:left="360" w:hanging="360"/>
      </w:pPr>
      <w:rPr>
        <w:rFonts w:ascii="Courier New" w:hAnsi="Courier New" w:cs="Courier New"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5"/>
  </w:num>
  <w:num w:numId="6">
    <w:abstractNumId w:val="3"/>
  </w:num>
  <w:num w:numId="7">
    <w:abstractNumId w:val="18"/>
  </w:num>
  <w:num w:numId="8">
    <w:abstractNumId w:val="2"/>
  </w:num>
  <w:num w:numId="9">
    <w:abstractNumId w:val="21"/>
  </w:num>
  <w:num w:numId="10">
    <w:abstractNumId w:val="5"/>
  </w:num>
  <w:num w:numId="11">
    <w:abstractNumId w:val="4"/>
  </w:num>
  <w:num w:numId="12">
    <w:abstractNumId w:val="1"/>
  </w:num>
  <w:num w:numId="13">
    <w:abstractNumId w:val="0"/>
  </w:num>
  <w:num w:numId="14">
    <w:abstractNumId w:val="10"/>
  </w:num>
  <w:num w:numId="15">
    <w:abstractNumId w:val="24"/>
  </w:num>
  <w:num w:numId="16">
    <w:abstractNumId w:val="27"/>
  </w:num>
  <w:num w:numId="17">
    <w:abstractNumId w:val="22"/>
  </w:num>
  <w:num w:numId="18">
    <w:abstractNumId w:val="17"/>
  </w:num>
  <w:num w:numId="19">
    <w:abstractNumId w:val="20"/>
  </w:num>
  <w:num w:numId="20">
    <w:abstractNumId w:val="12"/>
  </w:num>
  <w:num w:numId="21">
    <w:abstractNumId w:val="26"/>
  </w:num>
  <w:num w:numId="22">
    <w:abstractNumId w:val="14"/>
  </w:num>
  <w:num w:numId="23">
    <w:abstractNumId w:val="13"/>
  </w:num>
  <w:num w:numId="24">
    <w:abstractNumId w:val="16"/>
  </w:num>
  <w:num w:numId="25">
    <w:abstractNumId w:val="11"/>
  </w:num>
  <w:num w:numId="26">
    <w:abstractNumId w:val="23"/>
  </w:num>
  <w:num w:numId="27">
    <w:abstractNumId w:val="2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BF"/>
    <w:rsid w:val="000001EF"/>
    <w:rsid w:val="00007322"/>
    <w:rsid w:val="00007728"/>
    <w:rsid w:val="00024584"/>
    <w:rsid w:val="00024730"/>
    <w:rsid w:val="00055E95"/>
    <w:rsid w:val="0007021F"/>
    <w:rsid w:val="000B2BA5"/>
    <w:rsid w:val="000F2F8C"/>
    <w:rsid w:val="0010006E"/>
    <w:rsid w:val="001045A8"/>
    <w:rsid w:val="0010608E"/>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19A"/>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3D19"/>
    <w:rsid w:val="005C5932"/>
    <w:rsid w:val="005D3CA7"/>
    <w:rsid w:val="005D4CC1"/>
    <w:rsid w:val="005F4B91"/>
    <w:rsid w:val="005F55D2"/>
    <w:rsid w:val="0062312F"/>
    <w:rsid w:val="00625F2C"/>
    <w:rsid w:val="00646EB5"/>
    <w:rsid w:val="006618E9"/>
    <w:rsid w:val="0068194B"/>
    <w:rsid w:val="00692703"/>
    <w:rsid w:val="006A1962"/>
    <w:rsid w:val="006B5D48"/>
    <w:rsid w:val="006B7D7B"/>
    <w:rsid w:val="006C1A5E"/>
    <w:rsid w:val="006E1507"/>
    <w:rsid w:val="00712D8B"/>
    <w:rsid w:val="007142EA"/>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26BF"/>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A62DA"/>
    <w:rsid w:val="00AB32F8"/>
    <w:rsid w:val="00AB610B"/>
    <w:rsid w:val="00AD360E"/>
    <w:rsid w:val="00AD40FB"/>
    <w:rsid w:val="00AD782D"/>
    <w:rsid w:val="00AE7650"/>
    <w:rsid w:val="00B10EBE"/>
    <w:rsid w:val="00B22E17"/>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2FB9"/>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DFB2C"/>
  <w15:chartTrackingRefBased/>
  <w15:docId w15:val="{58B8345B-3271-453D-833E-7EEF3BBC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nikhil-kadaveru-60b2a91b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ni\AppData\Local\Microsoft\Office\16.0\DTS\en-US%7b691F67C5-A210-4542-AFE2-101789244097%7d\%7b120B118B-9CC8-4BB0-A9CA-F1897AFB317D%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AA693155064D5D9EB6EC662CEB383A"/>
        <w:category>
          <w:name w:val="General"/>
          <w:gallery w:val="placeholder"/>
        </w:category>
        <w:types>
          <w:type w:val="bbPlcHdr"/>
        </w:types>
        <w:behaviors>
          <w:behavior w:val="content"/>
        </w:behaviors>
        <w:guid w:val="{A4EBBDDF-B381-437A-8A0E-289008077156}"/>
      </w:docPartPr>
      <w:docPartBody>
        <w:p w:rsidR="009E192C" w:rsidRDefault="008C3C1E">
          <w:pPr>
            <w:pStyle w:val="4EAA693155064D5D9EB6EC662CEB383A"/>
          </w:pPr>
          <w:r w:rsidRPr="00CF1A49">
            <w:t>·</w:t>
          </w:r>
        </w:p>
      </w:docPartBody>
    </w:docPart>
    <w:docPart>
      <w:docPartPr>
        <w:name w:val="E307399FC52A456DA214570D46618C77"/>
        <w:category>
          <w:name w:val="General"/>
          <w:gallery w:val="placeholder"/>
        </w:category>
        <w:types>
          <w:type w:val="bbPlcHdr"/>
        </w:types>
        <w:behaviors>
          <w:behavior w:val="content"/>
        </w:behaviors>
        <w:guid w:val="{370C8FFB-6FA9-4739-B4FA-EBE214DBFAF0}"/>
      </w:docPartPr>
      <w:docPartBody>
        <w:p w:rsidR="009E192C" w:rsidRDefault="008C3C1E">
          <w:pPr>
            <w:pStyle w:val="E307399FC52A456DA214570D46618C77"/>
          </w:pPr>
          <w:r w:rsidRPr="00CF1A49">
            <w:t>·</w:t>
          </w:r>
        </w:p>
      </w:docPartBody>
    </w:docPart>
    <w:docPart>
      <w:docPartPr>
        <w:name w:val="4818C1361A034D189D0C5EC6FCD91EC1"/>
        <w:category>
          <w:name w:val="General"/>
          <w:gallery w:val="placeholder"/>
        </w:category>
        <w:types>
          <w:type w:val="bbPlcHdr"/>
        </w:types>
        <w:behaviors>
          <w:behavior w:val="content"/>
        </w:behaviors>
        <w:guid w:val="{4F4A9DDF-0B13-4000-94A2-DD3139ED90E1}"/>
      </w:docPartPr>
      <w:docPartBody>
        <w:p w:rsidR="009E192C" w:rsidRDefault="008C3C1E">
          <w:pPr>
            <w:pStyle w:val="4818C1361A034D189D0C5EC6FCD91EC1"/>
          </w:pPr>
          <w:r w:rsidRPr="00CF1A49">
            <w:t>·</w:t>
          </w:r>
        </w:p>
      </w:docPartBody>
    </w:docPart>
    <w:docPart>
      <w:docPartPr>
        <w:name w:val="74F74FE8A81541C590643656C293847B"/>
        <w:category>
          <w:name w:val="General"/>
          <w:gallery w:val="placeholder"/>
        </w:category>
        <w:types>
          <w:type w:val="bbPlcHdr"/>
        </w:types>
        <w:behaviors>
          <w:behavior w:val="content"/>
        </w:behaviors>
        <w:guid w:val="{271102D4-5BFF-43A1-8FE0-EC818335496F}"/>
      </w:docPartPr>
      <w:docPartBody>
        <w:p w:rsidR="009E192C" w:rsidRDefault="008C3C1E">
          <w:pPr>
            <w:pStyle w:val="74F74FE8A81541C590643656C293847B"/>
          </w:pPr>
          <w:r w:rsidRPr="00CF1A49">
            <w:t>Experience</w:t>
          </w:r>
        </w:p>
      </w:docPartBody>
    </w:docPart>
    <w:docPart>
      <w:docPartPr>
        <w:name w:val="84E32034EC3D49A7A1950D336712A14B"/>
        <w:category>
          <w:name w:val="General"/>
          <w:gallery w:val="placeholder"/>
        </w:category>
        <w:types>
          <w:type w:val="bbPlcHdr"/>
        </w:types>
        <w:behaviors>
          <w:behavior w:val="content"/>
        </w:behaviors>
        <w:guid w:val="{2C9BDA62-8EC0-4542-B164-5D0CA106E955}"/>
      </w:docPartPr>
      <w:docPartBody>
        <w:p w:rsidR="009E192C" w:rsidRDefault="008C3C1E">
          <w:pPr>
            <w:pStyle w:val="84E32034EC3D49A7A1950D336712A14B"/>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DB"/>
    <w:rsid w:val="002F443B"/>
    <w:rsid w:val="008C3C1E"/>
    <w:rsid w:val="009E192C"/>
    <w:rsid w:val="00BD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3F2D78E7CF40D4B7C6CAFE0627D61E">
    <w:name w:val="6C3F2D78E7CF40D4B7C6CAFE0627D61E"/>
  </w:style>
  <w:style w:type="character" w:styleId="IntenseEmphasis">
    <w:name w:val="Intense Emphasis"/>
    <w:basedOn w:val="DefaultParagraphFont"/>
    <w:uiPriority w:val="2"/>
    <w:rPr>
      <w:b/>
      <w:iCs/>
      <w:color w:val="262626" w:themeColor="text1" w:themeTint="D9"/>
    </w:rPr>
  </w:style>
  <w:style w:type="paragraph" w:customStyle="1" w:styleId="2F81323768C74ECA8121145E201172AF">
    <w:name w:val="2F81323768C74ECA8121145E201172AF"/>
  </w:style>
  <w:style w:type="paragraph" w:customStyle="1" w:styleId="CAD657FE8D6C4C4DAE646F1E5CF6728E">
    <w:name w:val="CAD657FE8D6C4C4DAE646F1E5CF6728E"/>
  </w:style>
  <w:style w:type="paragraph" w:customStyle="1" w:styleId="4EAA693155064D5D9EB6EC662CEB383A">
    <w:name w:val="4EAA693155064D5D9EB6EC662CEB383A"/>
  </w:style>
  <w:style w:type="paragraph" w:customStyle="1" w:styleId="33B1F90E71BF4877AF202280A4BBA389">
    <w:name w:val="33B1F90E71BF4877AF202280A4BBA389"/>
  </w:style>
  <w:style w:type="paragraph" w:customStyle="1" w:styleId="F6E561FAADFA4F20A78A198D6FA7E84A">
    <w:name w:val="F6E561FAADFA4F20A78A198D6FA7E84A"/>
  </w:style>
  <w:style w:type="paragraph" w:customStyle="1" w:styleId="E307399FC52A456DA214570D46618C77">
    <w:name w:val="E307399FC52A456DA214570D46618C77"/>
  </w:style>
  <w:style w:type="paragraph" w:customStyle="1" w:styleId="29193A83B18841DEBB3BF99DE1B2788D">
    <w:name w:val="29193A83B18841DEBB3BF99DE1B2788D"/>
  </w:style>
  <w:style w:type="paragraph" w:customStyle="1" w:styleId="4818C1361A034D189D0C5EC6FCD91EC1">
    <w:name w:val="4818C1361A034D189D0C5EC6FCD91EC1"/>
  </w:style>
  <w:style w:type="paragraph" w:customStyle="1" w:styleId="5D7067F387CE49C8B4E354EF3EE7942E">
    <w:name w:val="5D7067F387CE49C8B4E354EF3EE7942E"/>
  </w:style>
  <w:style w:type="paragraph" w:customStyle="1" w:styleId="A9CFB74627BC4348ADD165429015FEDA">
    <w:name w:val="A9CFB74627BC4348ADD165429015FEDA"/>
  </w:style>
  <w:style w:type="paragraph" w:customStyle="1" w:styleId="74F74FE8A81541C590643656C293847B">
    <w:name w:val="74F74FE8A81541C590643656C293847B"/>
  </w:style>
  <w:style w:type="paragraph" w:customStyle="1" w:styleId="32A38A2784884E6B907D45554CB2645C">
    <w:name w:val="32A38A2784884E6B907D45554CB2645C"/>
  </w:style>
  <w:style w:type="paragraph" w:customStyle="1" w:styleId="B024D27F866A4F7987807E984BE19F18">
    <w:name w:val="B024D27F866A4F7987807E984BE19F18"/>
  </w:style>
  <w:style w:type="paragraph" w:customStyle="1" w:styleId="BFBC9364CF154BA1B38509BF65485B17">
    <w:name w:val="BFBC9364CF154BA1B38509BF65485B17"/>
  </w:style>
  <w:style w:type="character" w:styleId="SubtleReference">
    <w:name w:val="Subtle Reference"/>
    <w:basedOn w:val="DefaultParagraphFont"/>
    <w:uiPriority w:val="10"/>
    <w:qFormat/>
    <w:rPr>
      <w:b/>
      <w:caps w:val="0"/>
      <w:smallCaps/>
      <w:color w:val="595959" w:themeColor="text1" w:themeTint="A6"/>
    </w:rPr>
  </w:style>
  <w:style w:type="paragraph" w:customStyle="1" w:styleId="0BDC869324FF4723B5A61F197E41A36A">
    <w:name w:val="0BDC869324FF4723B5A61F197E41A36A"/>
  </w:style>
  <w:style w:type="paragraph" w:customStyle="1" w:styleId="891A5A56F8F045EB9668F3B3224360BB">
    <w:name w:val="891A5A56F8F045EB9668F3B3224360BB"/>
  </w:style>
  <w:style w:type="paragraph" w:customStyle="1" w:styleId="865E2E4C4AAB4388B8D493D23C8A951D">
    <w:name w:val="865E2E4C4AAB4388B8D493D23C8A951D"/>
  </w:style>
  <w:style w:type="paragraph" w:customStyle="1" w:styleId="B31102E473DE4DA28AD752C0EA0991DB">
    <w:name w:val="B31102E473DE4DA28AD752C0EA0991DB"/>
  </w:style>
  <w:style w:type="paragraph" w:customStyle="1" w:styleId="27FE7DF92B954175A788D2A6B590E09F">
    <w:name w:val="27FE7DF92B954175A788D2A6B590E09F"/>
  </w:style>
  <w:style w:type="paragraph" w:customStyle="1" w:styleId="4361CAF9978847E6974F2F4BF763483C">
    <w:name w:val="4361CAF9978847E6974F2F4BF763483C"/>
  </w:style>
  <w:style w:type="paragraph" w:customStyle="1" w:styleId="43D243EADDCC44949784B9F53C0D3E6C">
    <w:name w:val="43D243EADDCC44949784B9F53C0D3E6C"/>
  </w:style>
  <w:style w:type="paragraph" w:customStyle="1" w:styleId="84E32034EC3D49A7A1950D336712A14B">
    <w:name w:val="84E32034EC3D49A7A1950D336712A14B"/>
  </w:style>
  <w:style w:type="paragraph" w:customStyle="1" w:styleId="EA1EC9D53B324C2AB875B2E9C7E5DF53">
    <w:name w:val="EA1EC9D53B324C2AB875B2E9C7E5DF53"/>
  </w:style>
  <w:style w:type="paragraph" w:customStyle="1" w:styleId="CE093977CD754A2F82F854CE97808561">
    <w:name w:val="CE093977CD754A2F82F854CE97808561"/>
  </w:style>
  <w:style w:type="paragraph" w:customStyle="1" w:styleId="3524DFC8F36441FD9E450AADCFB1634B">
    <w:name w:val="3524DFC8F36441FD9E450AADCFB1634B"/>
  </w:style>
  <w:style w:type="paragraph" w:customStyle="1" w:styleId="BEE0589EFCA441DAABF0965AA2DD0A1D">
    <w:name w:val="BEE0589EFCA441DAABF0965AA2DD0A1D"/>
  </w:style>
  <w:style w:type="paragraph" w:customStyle="1" w:styleId="2964821FA1FA4724AD08AB5484594443">
    <w:name w:val="2964821FA1FA4724AD08AB5484594443"/>
  </w:style>
  <w:style w:type="paragraph" w:customStyle="1" w:styleId="BF4C8BDB6104443EAA31D2B2EDC2A932">
    <w:name w:val="BF4C8BDB6104443EAA31D2B2EDC2A932"/>
  </w:style>
  <w:style w:type="paragraph" w:customStyle="1" w:styleId="DCC92EA5125841FC9321584D3064E935">
    <w:name w:val="DCC92EA5125841FC9321584D3064E935"/>
  </w:style>
  <w:style w:type="paragraph" w:customStyle="1" w:styleId="BE437239EC044F27A06CCC089CBDB238">
    <w:name w:val="BE437239EC044F27A06CCC089CBDB238"/>
  </w:style>
  <w:style w:type="paragraph" w:customStyle="1" w:styleId="B4AE45116EE845AABD8D0C3343852853">
    <w:name w:val="B4AE45116EE845AABD8D0C3343852853"/>
  </w:style>
  <w:style w:type="paragraph" w:customStyle="1" w:styleId="9A90D7B3331F49389DCE22B63F6CE154">
    <w:name w:val="9A90D7B3331F49389DCE22B63F6CE154"/>
  </w:style>
  <w:style w:type="paragraph" w:customStyle="1" w:styleId="936CE7F0628341EAB30A27C86376DF81">
    <w:name w:val="936CE7F0628341EAB30A27C86376DF81"/>
  </w:style>
  <w:style w:type="paragraph" w:customStyle="1" w:styleId="C0CA782ABABB4B578A58E18D2DD2C122">
    <w:name w:val="C0CA782ABABB4B578A58E18D2DD2C122"/>
  </w:style>
  <w:style w:type="paragraph" w:customStyle="1" w:styleId="A73A3E79DA6841DF80E8432560C3954D">
    <w:name w:val="A73A3E79DA6841DF80E8432560C3954D"/>
  </w:style>
  <w:style w:type="paragraph" w:customStyle="1" w:styleId="0446B3CC3B314A5DB04D73169A65CC8B">
    <w:name w:val="0446B3CC3B314A5DB04D73169A65CC8B"/>
  </w:style>
  <w:style w:type="paragraph" w:customStyle="1" w:styleId="F29CD5F581F543DB9A6AA3CAA64118B2">
    <w:name w:val="F29CD5F581F543DB9A6AA3CAA64118B2"/>
  </w:style>
  <w:style w:type="paragraph" w:customStyle="1" w:styleId="771D148446794627A54100B0C50AC869">
    <w:name w:val="771D148446794627A54100B0C50AC869"/>
  </w:style>
  <w:style w:type="paragraph" w:customStyle="1" w:styleId="78A9E4CC68324944B7E81A5FE192F81E">
    <w:name w:val="78A9E4CC68324944B7E81A5FE192F81E"/>
  </w:style>
  <w:style w:type="paragraph" w:customStyle="1" w:styleId="6EF4E2ABEAAF43CD91B6B35E259A3E30">
    <w:name w:val="6EF4E2ABEAAF43CD91B6B35E259A3E30"/>
  </w:style>
  <w:style w:type="paragraph" w:customStyle="1" w:styleId="7E7C88B2BF944D359EB73535E3829884">
    <w:name w:val="7E7C88B2BF944D359EB73535E3829884"/>
    <w:rsid w:val="00BD7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{120B118B-9CC8-4BB0-A9CA-F1897AFB317D}tf16402488</Template>
  <TotalTime>62</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nuthi</dc:creator>
  <cp:keywords/>
  <dc:description/>
  <cp:lastModifiedBy>mounika nuthi</cp:lastModifiedBy>
  <cp:revision>2</cp:revision>
  <dcterms:created xsi:type="dcterms:W3CDTF">2020-07-20T01:42:00Z</dcterms:created>
  <dcterms:modified xsi:type="dcterms:W3CDTF">2020-08-24T19:49:00Z</dcterms:modified>
  <cp:category/>
</cp:coreProperties>
</file>